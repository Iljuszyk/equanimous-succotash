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555781" w:rsidRDefault="00685AA7">
      <w:pPr>
        <w:pStyle w:val="Ttulo"/>
      </w:pPr>
      <w:r w:rsidRPr="00555781">
        <w:fldChar w:fldCharType="begin"/>
      </w:r>
      <w:r w:rsidRPr="00555781">
        <w:instrText xml:space="preserve"> SUBJECT  \* MERGEFORMAT </w:instrText>
      </w:r>
      <w:r w:rsidRPr="00555781">
        <w:fldChar w:fldCharType="separate"/>
      </w:r>
      <w:r w:rsidR="00916C01" w:rsidRPr="00555781">
        <w:t>&lt;</w:t>
      </w:r>
      <w:r w:rsidR="00122247" w:rsidRPr="00555781">
        <w:t>Nome do Projeto</w:t>
      </w:r>
      <w:r w:rsidR="00916C01" w:rsidRPr="00555781">
        <w:t>&gt;</w:t>
      </w:r>
      <w:r w:rsidRPr="00555781">
        <w:fldChar w:fldCharType="end"/>
      </w:r>
    </w:p>
    <w:p w:rsidR="00685AA7" w:rsidRPr="00555781" w:rsidRDefault="00CB49E5">
      <w:pPr>
        <w:pStyle w:val="Ttulo"/>
      </w:pPr>
      <w:r w:rsidRPr="00555781">
        <w:t>Gloss</w:t>
      </w:r>
      <w:r w:rsidR="00122247" w:rsidRPr="00555781">
        <w:t>á</w:t>
      </w:r>
      <w:r w:rsidRPr="00555781">
        <w:t>r</w:t>
      </w:r>
      <w:r w:rsidR="00122247" w:rsidRPr="00555781">
        <w:t>io</w:t>
      </w:r>
    </w:p>
    <w:p w:rsidR="00685AA7" w:rsidRPr="00B453DF" w:rsidRDefault="00685AA7">
      <w:pPr>
        <w:pStyle w:val="Corpodetexto3"/>
        <w:rPr>
          <w:lang w:val="en-US"/>
        </w:rPr>
      </w:pPr>
      <w:r w:rsidRPr="00B453DF">
        <w:rPr>
          <w:lang w:val="en-US"/>
        </w:rPr>
        <w:t xml:space="preserve">Usage note: There is procedural guidance within this template that appears in a style named </w:t>
      </w:r>
      <w:proofErr w:type="spellStart"/>
      <w:r w:rsidRPr="00B453DF">
        <w:rPr>
          <w:lang w:val="en-US"/>
        </w:rPr>
        <w:t>InfoBlue</w:t>
      </w:r>
      <w:proofErr w:type="spellEnd"/>
      <w:r w:rsidRPr="00B453DF">
        <w:rPr>
          <w:lang w:val="en-US"/>
        </w:rPr>
        <w:t>. This style has a hidden font attribute allowing you to toggle whether it is visible or hidden in this template. Use the Word menu Tools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Options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View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Hidden Text checkbox to toggle this setting. A similar option exists for printing Tools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Options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Print.</w:t>
      </w:r>
    </w:p>
    <w:p w:rsidR="00685AA7" w:rsidRPr="00555781" w:rsidRDefault="00685AA7"/>
    <w:p w:rsidR="00685AA7" w:rsidRPr="00555781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555781">
        <w:t>Introdu</w:t>
      </w:r>
      <w:r w:rsidR="00122247" w:rsidRPr="00555781">
        <w:t>ção</w:t>
      </w:r>
      <w:bookmarkEnd w:id="0"/>
      <w:bookmarkEnd w:id="1"/>
      <w:bookmarkEnd w:id="2"/>
      <w:bookmarkEnd w:id="3"/>
    </w:p>
    <w:bookmarkEnd w:id="4"/>
    <w:bookmarkEnd w:id="5"/>
    <w:p w:rsidR="00685AA7" w:rsidRPr="00555781" w:rsidRDefault="00CB49E5">
      <w:pPr>
        <w:pStyle w:val="Ttulo1"/>
      </w:pPr>
      <w:r w:rsidRPr="00555781">
        <w:t>Term</w:t>
      </w:r>
      <w:r w:rsidR="00122247" w:rsidRPr="00555781">
        <w:t>o</w:t>
      </w:r>
      <w:r w:rsidRPr="00555781">
        <w:t>s</w:t>
      </w:r>
    </w:p>
    <w:p w:rsidR="001F5504" w:rsidRPr="00555781" w:rsidRDefault="001F5504" w:rsidP="001F5504"/>
    <w:p w:rsidR="001F5504" w:rsidRPr="00555781" w:rsidRDefault="001F5504" w:rsidP="001F5504">
      <w:r w:rsidRPr="00555781">
        <w:rPr>
          <w:b/>
        </w:rPr>
        <w:t>Mochinho (s.</w:t>
      </w:r>
      <w:r w:rsidR="00016AF0">
        <w:rPr>
          <w:b/>
        </w:rPr>
        <w:t xml:space="preserve"> </w:t>
      </w:r>
      <w:r w:rsidRPr="00555781">
        <w:rPr>
          <w:b/>
        </w:rPr>
        <w:t>m.)</w:t>
      </w:r>
      <w:proofErr w:type="gramStart"/>
      <w:r w:rsidRPr="00555781">
        <w:rPr>
          <w:b/>
        </w:rPr>
        <w:t xml:space="preserve"> </w:t>
      </w:r>
      <w:r w:rsidRPr="00555781">
        <w:t xml:space="preserve"> </w:t>
      </w:r>
      <w:proofErr w:type="gramEnd"/>
      <w:r w:rsidR="00277320" w:rsidRPr="00555781">
        <w:t>banco de dados em Microsoft Access mantido pelo setor, sem conexão com o banco de dados principal, que está no Oracle SGBD</w:t>
      </w:r>
      <w:r w:rsidRPr="00555781">
        <w:t>.</w:t>
      </w:r>
      <w:r w:rsidR="008674DE" w:rsidRPr="00555781">
        <w:t xml:space="preserve"> Origem: banco pequeno, usado para ordenha.</w:t>
      </w:r>
    </w:p>
    <w:p w:rsidR="008674DE" w:rsidRPr="00555781" w:rsidRDefault="008674DE" w:rsidP="001F5504"/>
    <w:p w:rsidR="008674DE" w:rsidRPr="00555781" w:rsidRDefault="008674DE" w:rsidP="001F5504"/>
    <w:p w:rsidR="00E560F9" w:rsidRPr="00555781" w:rsidRDefault="00E560F9" w:rsidP="00E560F9"/>
    <w:sectPr w:rsidR="00E560F9" w:rsidRPr="005557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8EE" w:rsidRDefault="001708EE">
      <w:pPr>
        <w:spacing w:line="240" w:lineRule="auto"/>
      </w:pPr>
      <w:r>
        <w:separator/>
      </w:r>
    </w:p>
  </w:endnote>
  <w:endnote w:type="continuationSeparator" w:id="0">
    <w:p w:rsidR="001708EE" w:rsidRDefault="00170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A17" w:rsidRDefault="00371A1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:rsidRPr="0055578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ind w:right="360"/>
          </w:pPr>
          <w:r w:rsidRPr="00555781">
            <w:t>Confiden</w:t>
          </w:r>
          <w:r w:rsidR="00122247" w:rsidRPr="00555781">
            <w:t>c</w:t>
          </w:r>
          <w:r w:rsidRPr="00555781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jc w:val="center"/>
          </w:pPr>
          <w:r w:rsidRPr="00555781">
            <w:sym w:font="Symbol" w:char="F0D3"/>
          </w:r>
          <w:fldSimple w:instr=" DOCPROPERTY &quot;Company&quot;  \* MERGEFORMAT ">
            <w:r w:rsidR="00122247" w:rsidRPr="00555781">
              <w:t>Engenharia de Software II</w:t>
            </w:r>
          </w:fldSimple>
          <w:r w:rsidRPr="00555781">
            <w:t xml:space="preserve">, </w:t>
          </w:r>
          <w:r w:rsidRPr="00555781">
            <w:fldChar w:fldCharType="begin"/>
          </w:r>
          <w:r w:rsidRPr="00555781">
            <w:instrText xml:space="preserve"> DATE \@ "yyyy" </w:instrText>
          </w:r>
          <w:r w:rsidRPr="00555781">
            <w:fldChar w:fldCharType="separate"/>
          </w:r>
          <w:r w:rsidR="00371A17">
            <w:rPr>
              <w:noProof/>
            </w:rPr>
            <w:t>2015</w:t>
          </w:r>
          <w:proofErr w:type="gramStart"/>
          <w:r w:rsidRPr="00555781"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jc w:val="right"/>
          </w:pPr>
          <w:r w:rsidRPr="00555781">
            <w:t>P</w:t>
          </w:r>
          <w:r w:rsidR="00122247" w:rsidRPr="00555781">
            <w:t>ágina</w:t>
          </w:r>
          <w:r w:rsidRPr="00555781">
            <w:t xml:space="preserve"> </w:t>
          </w:r>
          <w:r w:rsidRPr="00555781">
            <w:rPr>
              <w:rStyle w:val="Nmerodepgina"/>
            </w:rPr>
            <w:fldChar w:fldCharType="begin"/>
          </w:r>
          <w:r w:rsidRPr="00555781">
            <w:rPr>
              <w:rStyle w:val="Nmerodepgina"/>
            </w:rPr>
            <w:instrText xml:space="preserve"> PAGE </w:instrText>
          </w:r>
          <w:r w:rsidRPr="00555781">
            <w:rPr>
              <w:rStyle w:val="Nmerodepgina"/>
            </w:rPr>
            <w:fldChar w:fldCharType="separate"/>
          </w:r>
          <w:r w:rsidR="00371A17">
            <w:rPr>
              <w:rStyle w:val="Nmerodepgina"/>
              <w:noProof/>
            </w:rPr>
            <w:t>1</w:t>
          </w:r>
          <w:r w:rsidRPr="00555781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A17" w:rsidRDefault="00371A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8EE" w:rsidRDefault="001708EE">
      <w:pPr>
        <w:spacing w:line="240" w:lineRule="auto"/>
      </w:pPr>
      <w:r>
        <w:separator/>
      </w:r>
    </w:p>
  </w:footnote>
  <w:footnote w:type="continuationSeparator" w:id="0">
    <w:p w:rsidR="001708EE" w:rsidRDefault="00170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A17" w:rsidRDefault="00371A1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555781">
      <w:tc>
        <w:tcPr>
          <w:tcW w:w="6379" w:type="dxa"/>
        </w:tcPr>
        <w:p w:rsidR="00685AA7" w:rsidRPr="00555781" w:rsidRDefault="00371A17" w:rsidP="00371A1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>
            <w:t>Dr. Ray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Pr="00555781" w:rsidRDefault="00685AA7">
          <w:pPr>
            <w:tabs>
              <w:tab w:val="left" w:pos="1135"/>
            </w:tabs>
            <w:spacing w:before="40"/>
            <w:ind w:right="68"/>
          </w:pPr>
          <w:r w:rsidRPr="00555781">
            <w:t xml:space="preserve"> </w:t>
          </w:r>
        </w:p>
      </w:tc>
    </w:tr>
    <w:tr w:rsidR="00685AA7" w:rsidRPr="00555781">
      <w:tc>
        <w:tcPr>
          <w:tcW w:w="6379" w:type="dxa"/>
        </w:tcPr>
        <w:p w:rsidR="00685AA7" w:rsidRPr="00555781" w:rsidRDefault="00CB49E5" w:rsidP="00122247">
          <w:r w:rsidRPr="00555781">
            <w:t>Gloss</w:t>
          </w:r>
          <w:r w:rsidR="00122247" w:rsidRPr="00555781">
            <w:t>á</w:t>
          </w:r>
          <w:r w:rsidRPr="00555781">
            <w:t>r</w:t>
          </w:r>
          <w:r w:rsidR="00122247" w:rsidRPr="00555781">
            <w:t>io</w:t>
          </w:r>
        </w:p>
      </w:tc>
      <w:tc>
        <w:tcPr>
          <w:tcW w:w="3179" w:type="dxa"/>
        </w:tcPr>
        <w:p w:rsidR="00685AA7" w:rsidRPr="00555781" w:rsidRDefault="00685AA7" w:rsidP="00122247">
          <w:r w:rsidRPr="00555781">
            <w:t xml:space="preserve">  Dat</w:t>
          </w:r>
          <w:r w:rsidR="00122247" w:rsidRPr="00555781">
            <w:t>a</w:t>
          </w:r>
          <w:r w:rsidRPr="00555781">
            <w:t xml:space="preserve">:  </w:t>
          </w:r>
          <w:r w:rsidR="00371A17">
            <w:t>03/SET/2015</w:t>
          </w:r>
          <w:bookmarkStart w:id="6" w:name="_GoBack"/>
          <w:bookmarkEnd w:id="6"/>
        </w:p>
      </w:tc>
    </w:tr>
  </w:tbl>
  <w:p w:rsidR="00685AA7" w:rsidRDefault="00685AA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A17" w:rsidRDefault="00371A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016AF0"/>
    <w:rsid w:val="00122247"/>
    <w:rsid w:val="001708EE"/>
    <w:rsid w:val="0019590E"/>
    <w:rsid w:val="001F5504"/>
    <w:rsid w:val="00277320"/>
    <w:rsid w:val="002B4085"/>
    <w:rsid w:val="00371A17"/>
    <w:rsid w:val="00375A4A"/>
    <w:rsid w:val="0052614A"/>
    <w:rsid w:val="00555781"/>
    <w:rsid w:val="00685AA7"/>
    <w:rsid w:val="00816C1B"/>
    <w:rsid w:val="008674DE"/>
    <w:rsid w:val="00916C01"/>
    <w:rsid w:val="00AE4979"/>
    <w:rsid w:val="00B453DF"/>
    <w:rsid w:val="00BF5DC2"/>
    <w:rsid w:val="00CB49E5"/>
    <w:rsid w:val="00DA7127"/>
    <w:rsid w:val="00E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8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8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6A34235-FE9F-40BA-B41A-4A04BA46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19</TotalTime>
  <Pages>1</Pages>
  <Words>93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mamangan</cp:lastModifiedBy>
  <cp:revision>13</cp:revision>
  <cp:lastPrinted>2001-03-15T17:26:00Z</cp:lastPrinted>
  <dcterms:created xsi:type="dcterms:W3CDTF">2015-08-21T12:28:00Z</dcterms:created>
  <dcterms:modified xsi:type="dcterms:W3CDTF">2015-09-11T13:12:00Z</dcterms:modified>
</cp:coreProperties>
</file>